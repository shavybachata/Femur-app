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86894" w14:textId="65438BA7" w:rsidR="00D077E9" w:rsidRDefault="000F69E7" w:rsidP="00D70D02">
      <w:r>
        <w:rPr>
          <w:noProof/>
        </w:rPr>
        <w:drawing>
          <wp:anchor distT="0" distB="0" distL="114300" distR="114300" simplePos="0" relativeHeight="251662336" behindDoc="1" locked="0" layoutInCell="1" allowOverlap="1" wp14:anchorId="05370870" wp14:editId="2DF776D0">
            <wp:simplePos x="0" y="0"/>
            <wp:positionH relativeFrom="margin">
              <wp:posOffset>-1826895</wp:posOffset>
            </wp:positionH>
            <wp:positionV relativeFrom="paragraph">
              <wp:posOffset>-3810</wp:posOffset>
            </wp:positionV>
            <wp:extent cx="11258550" cy="57150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74358" cy="5723024"/>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306"/>
      </w:tblGrid>
      <w:tr w:rsidR="00D077E9" w14:paraId="1D06BB80" w14:textId="77777777" w:rsidTr="00206949">
        <w:trPr>
          <w:trHeight w:val="1783"/>
        </w:trPr>
        <w:tc>
          <w:tcPr>
            <w:tcW w:w="9306" w:type="dxa"/>
            <w:tcBorders>
              <w:top w:val="nil"/>
              <w:left w:val="nil"/>
              <w:bottom w:val="nil"/>
              <w:right w:val="nil"/>
            </w:tcBorders>
          </w:tcPr>
          <w:p w14:paraId="4710B4EE" w14:textId="492EE0FC" w:rsidR="00D077E9" w:rsidRDefault="00D077E9" w:rsidP="00D077E9">
            <w:r>
              <w:rPr>
                <w:noProof/>
              </w:rPr>
              <mc:AlternateContent>
                <mc:Choice Requires="wps">
                  <w:drawing>
                    <wp:inline distT="0" distB="0" distL="0" distR="0" wp14:anchorId="745B5688" wp14:editId="3267A037">
                      <wp:extent cx="3604260" cy="1577340"/>
                      <wp:effectExtent l="0" t="0" r="0" b="3810"/>
                      <wp:docPr id="8" name="Text Box 8"/>
                      <wp:cNvGraphicFramePr/>
                      <a:graphic xmlns:a="http://schemas.openxmlformats.org/drawingml/2006/main">
                        <a:graphicData uri="http://schemas.microsoft.com/office/word/2010/wordprocessingShape">
                          <wps:wsp>
                            <wps:cNvSpPr txBox="1"/>
                            <wps:spPr>
                              <a:xfrm>
                                <a:off x="0" y="0"/>
                                <a:ext cx="3604260" cy="1577340"/>
                              </a:xfrm>
                              <a:prstGeom prst="rect">
                                <a:avLst/>
                              </a:prstGeom>
                              <a:noFill/>
                              <a:ln w="6350">
                                <a:noFill/>
                              </a:ln>
                            </wps:spPr>
                            <wps:txbx>
                              <w:txbxContent>
                                <w:p w14:paraId="4579AA4E" w14:textId="1767C484" w:rsidR="007A553F" w:rsidRPr="007A553F" w:rsidRDefault="007A553F" w:rsidP="007A553F">
                                  <w:pPr>
                                    <w:shd w:val="clear" w:color="auto" w:fill="FFFFFF"/>
                                    <w:spacing w:after="100" w:afterAutospacing="1" w:line="240" w:lineRule="auto"/>
                                    <w:outlineLvl w:val="0"/>
                                    <w:rPr>
                                      <w:rFonts w:ascii="Poppins" w:eastAsia="Times New Roman" w:hAnsi="Poppins" w:cs="Poppins"/>
                                      <w:b w:val="0"/>
                                      <w:color w:val="455A64"/>
                                      <w:kern w:val="36"/>
                                      <w:sz w:val="56"/>
                                      <w:szCs w:val="56"/>
                                      <w:lang w:val="en-IN" w:eastAsia="en-IN"/>
                                    </w:rPr>
                                  </w:pPr>
                                  <w:r w:rsidRPr="007A553F">
                                    <w:rPr>
                                      <w:rFonts w:ascii="Poppins" w:eastAsia="Times New Roman" w:hAnsi="Poppins" w:cs="Poppins"/>
                                      <w:b w:val="0"/>
                                      <w:color w:val="455A64"/>
                                      <w:kern w:val="36"/>
                                      <w:sz w:val="56"/>
                                      <w:szCs w:val="56"/>
                                      <w:lang w:val="en-IN" w:eastAsia="en-IN"/>
                                    </w:rPr>
                                    <w:t>ELC001-2122EVESEM-I</w:t>
                                  </w:r>
                                </w:p>
                                <w:p w14:paraId="0C121DF0" w14:textId="4511586A" w:rsidR="00D077E9" w:rsidRPr="007A553F" w:rsidRDefault="00D077E9" w:rsidP="00D077E9">
                                  <w:pPr>
                                    <w:pStyle w:val="Title"/>
                                    <w:spacing w:after="0"/>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45B5688" id="_x0000_t202" coordsize="21600,21600" o:spt="202" path="m,l,21600r21600,l21600,xe">
                      <v:stroke joinstyle="miter"/>
                      <v:path gradientshapeok="t" o:connecttype="rect"/>
                    </v:shapetype>
                    <v:shape id="Text Box 8" o:spid="_x0000_s1026" type="#_x0000_t202" style="width:283.8pt;height:1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" filled="f" stroked="f" strokeweight=".5pt">
                      <v:textbox>
                        <w:txbxContent>
                          <w:p w14:paraId="4579AA4E" w14:textId="1767C484" w:rsidR="007A553F" w:rsidRPr="007A553F" w:rsidRDefault="007A553F" w:rsidP="007A553F">
                            <w:pPr>
                              <w:shd w:val="clear" w:color="auto" w:fill="FFFFFF"/>
                              <w:spacing w:after="100" w:afterAutospacing="1" w:line="240" w:lineRule="auto"/>
                              <w:outlineLvl w:val="0"/>
                              <w:rPr>
                                <w:rFonts w:ascii="Poppins" w:eastAsia="Times New Roman" w:hAnsi="Poppins" w:cs="Poppins"/>
                                <w:b w:val="0"/>
                                <w:color w:val="455A64"/>
                                <w:kern w:val="36"/>
                                <w:sz w:val="56"/>
                                <w:szCs w:val="56"/>
                                <w:lang w:val="en-IN" w:eastAsia="en-IN"/>
                              </w:rPr>
                            </w:pPr>
                            <w:r w:rsidRPr="007A553F">
                              <w:rPr>
                                <w:rFonts w:ascii="Poppins" w:eastAsia="Times New Roman" w:hAnsi="Poppins" w:cs="Poppins"/>
                                <w:b w:val="0"/>
                                <w:color w:val="455A64"/>
                                <w:kern w:val="36"/>
                                <w:sz w:val="56"/>
                                <w:szCs w:val="56"/>
                                <w:lang w:val="en-IN" w:eastAsia="en-IN"/>
                              </w:rPr>
                              <w:t>ELC001-2122EVESEM-I</w:t>
                            </w:r>
                          </w:p>
                          <w:p w14:paraId="0C121DF0" w14:textId="4511586A" w:rsidR="00D077E9" w:rsidRPr="007A553F" w:rsidRDefault="00D077E9" w:rsidP="00D077E9">
                            <w:pPr>
                              <w:pStyle w:val="Title"/>
                              <w:spacing w:after="0"/>
                              <w:rPr>
                                <w:lang w:val="en-IN"/>
                              </w:rPr>
                            </w:pPr>
                          </w:p>
                        </w:txbxContent>
                      </v:textbox>
                      <w10:anchorlock/>
                    </v:shape>
                  </w:pict>
                </mc:Fallback>
              </mc:AlternateContent>
            </w:r>
          </w:p>
          <w:p w14:paraId="66F9ED05" w14:textId="77777777" w:rsidR="00D077E9" w:rsidRDefault="00D077E9" w:rsidP="00D077E9">
            <w:r>
              <w:rPr>
                <w:noProof/>
              </w:rPr>
              <mc:AlternateContent>
                <mc:Choice Requires="wps">
                  <w:drawing>
                    <wp:inline distT="0" distB="0" distL="0" distR="0" wp14:anchorId="5EDF00F5" wp14:editId="6BF3B0D3">
                      <wp:extent cx="3495675" cy="19050"/>
                      <wp:effectExtent l="19050" t="19050" r="28575" b="19050"/>
                      <wp:docPr id="5" name="Straight Connector 5" descr="text divider"/>
                      <wp:cNvGraphicFramePr/>
                      <a:graphic xmlns:a="http://schemas.openxmlformats.org/drawingml/2006/main">
                        <a:graphicData uri="http://schemas.microsoft.com/office/word/2010/wordprocessingShape">
                          <wps:wsp>
                            <wps:cNvCnPr/>
                            <wps:spPr>
                              <a:xfrm flipV="1">
                                <a:off x="0" y="0"/>
                                <a:ext cx="3495675" cy="1905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46268DE"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75.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" strokecolor="#082a75 [3215]" strokeweight="3pt">
                      <w10:anchorlock/>
                    </v:line>
                  </w:pict>
                </mc:Fallback>
              </mc:AlternateContent>
            </w:r>
          </w:p>
        </w:tc>
      </w:tr>
      <w:tr w:rsidR="00D077E9" w14:paraId="79C9A9E0" w14:textId="77777777" w:rsidTr="00206949">
        <w:trPr>
          <w:trHeight w:val="7189"/>
        </w:trPr>
        <w:tc>
          <w:tcPr>
            <w:tcW w:w="9306" w:type="dxa"/>
            <w:tcBorders>
              <w:top w:val="nil"/>
              <w:left w:val="nil"/>
              <w:bottom w:val="nil"/>
              <w:right w:val="nil"/>
            </w:tcBorders>
          </w:tcPr>
          <w:p w14:paraId="2653D972" w14:textId="3273FE4D" w:rsidR="00D077E9" w:rsidRDefault="00D077E9" w:rsidP="00D077E9">
            <w:pPr>
              <w:rPr>
                <w:noProof/>
              </w:rPr>
            </w:pPr>
          </w:p>
        </w:tc>
      </w:tr>
      <w:tr w:rsidR="00D077E9" w14:paraId="60CE3F83" w14:textId="77777777" w:rsidTr="00206949">
        <w:trPr>
          <w:trHeight w:val="2044"/>
        </w:trPr>
        <w:tc>
          <w:tcPr>
            <w:tcW w:w="9306" w:type="dxa"/>
            <w:tcBorders>
              <w:top w:val="nil"/>
              <w:left w:val="nil"/>
              <w:bottom w:val="nil"/>
              <w:right w:val="nil"/>
            </w:tcBorders>
          </w:tcPr>
          <w:p w14:paraId="4886F0CF" w14:textId="7299AEB7" w:rsidR="00D077E9" w:rsidRDefault="00D077E9" w:rsidP="00D077E9"/>
          <w:p w14:paraId="7BD1078B"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787A3691" wp14:editId="038C5A61">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C27091E"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1D1B513D" w14:textId="77777777" w:rsidR="00D077E9" w:rsidRDefault="00D077E9" w:rsidP="00D077E9">
            <w:pPr>
              <w:rPr>
                <w:noProof/>
                <w:sz w:val="10"/>
                <w:szCs w:val="10"/>
              </w:rPr>
            </w:pPr>
          </w:p>
          <w:p w14:paraId="3C0860CF" w14:textId="77777777" w:rsidR="00D077E9" w:rsidRPr="00206949" w:rsidRDefault="00D077E9" w:rsidP="00206949">
            <w:pPr>
              <w:rPr>
                <w:noProof/>
                <w:color w:val="auto"/>
                <w:sz w:val="10"/>
                <w:szCs w:val="10"/>
              </w:rPr>
            </w:pPr>
          </w:p>
          <w:p w14:paraId="2876C243" w14:textId="76113AC5" w:rsidR="00D077E9" w:rsidRPr="00206949" w:rsidRDefault="00AD4BE4" w:rsidP="00206949">
            <w:pPr>
              <w:rPr>
                <w:color w:val="auto"/>
                <w:highlight w:val="cyan"/>
              </w:rPr>
            </w:pPr>
            <w:sdt>
              <w:sdtPr>
                <w:rPr>
                  <w:color w:val="auto"/>
                  <w:highlight w:val="cyan"/>
                </w:rPr>
                <w:id w:val="-1740469667"/>
                <w:placeholder>
                  <w:docPart w:val="E0117A780D44449E9D31F24980BED28E"/>
                </w:placeholder>
                <w15:appearance w15:val="hidden"/>
              </w:sdtPr>
              <w:sdtEndPr/>
              <w:sdtContent>
                <w:r w:rsidR="007A553F" w:rsidRPr="00206949">
                  <w:rPr>
                    <w:color w:val="auto"/>
                    <w:highlight w:val="cyan"/>
                  </w:rPr>
                  <w:t>Thapar University</w:t>
                </w:r>
              </w:sdtContent>
            </w:sdt>
          </w:p>
          <w:p w14:paraId="6F074EBE" w14:textId="6F316463" w:rsidR="00D077E9" w:rsidRPr="00206949" w:rsidRDefault="00AD4BE4" w:rsidP="00206949">
            <w:pPr>
              <w:rPr>
                <w:color w:val="auto"/>
              </w:rPr>
            </w:pPr>
            <w:sdt>
              <w:sdtPr>
                <w:rPr>
                  <w:color w:val="auto"/>
                  <w:highlight w:val="cyan"/>
                </w:rPr>
                <w:alias w:val="Your Name"/>
                <w:tag w:val="Your Name"/>
                <w:id w:val="-180584491"/>
                <w:placeholder>
                  <w:docPart w:val="1D01A32F2F0944E7A5031685EF0BEBBC"/>
                </w:placeholder>
                <w:dataBinding w:prefixMappings="xmlns:ns0='http://schemas.microsoft.com/office/2006/coverPageProps' " w:xpath="/ns0:CoverPageProperties[1]/ns0:CompanyFax[1]" w:storeItemID="{55AF091B-3C7A-41E3-B477-F2FDAA23CFDA}"/>
                <w15:appearance w15:val="hidden"/>
                <w:text w:multiLine="1"/>
              </w:sdtPr>
              <w:sdtEndPr/>
              <w:sdtContent>
                <w:r w:rsidR="007A553F" w:rsidRPr="00206949">
                  <w:rPr>
                    <w:color w:val="auto"/>
                    <w:highlight w:val="cyan"/>
                  </w:rPr>
                  <w:t>Shivam Bhardwaj</w:t>
                </w:r>
                <w:r w:rsidR="007A553F" w:rsidRPr="00206949">
                  <w:rPr>
                    <w:color w:val="auto"/>
                    <w:highlight w:val="cyan"/>
                  </w:rPr>
                  <w:br/>
                  <w:t>102103420</w:t>
                </w:r>
              </w:sdtContent>
            </w:sdt>
          </w:p>
          <w:p w14:paraId="0664B707" w14:textId="77777777" w:rsidR="00D077E9" w:rsidRPr="00D86945" w:rsidRDefault="00D077E9" w:rsidP="00D077E9">
            <w:pPr>
              <w:rPr>
                <w:noProof/>
                <w:sz w:val="10"/>
                <w:szCs w:val="10"/>
              </w:rPr>
            </w:pPr>
          </w:p>
        </w:tc>
      </w:tr>
    </w:tbl>
    <w:p w14:paraId="636778BA" w14:textId="30DF5976" w:rsidR="00D077E9" w:rsidRDefault="00D077E9">
      <w:pPr>
        <w:spacing w:after="200"/>
      </w:pPr>
      <w:r>
        <w:rPr>
          <w:noProof/>
        </w:rPr>
        <mc:AlternateContent>
          <mc:Choice Requires="wps">
            <w:drawing>
              <wp:anchor distT="0" distB="0" distL="114300" distR="114300" simplePos="0" relativeHeight="251654144" behindDoc="1" locked="0" layoutInCell="1" allowOverlap="1" wp14:anchorId="0B0A6DF2" wp14:editId="0377C249">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7D345" id="Rectangle 2" o:spid="_x0000_s1026" alt="colored rectangle" style="position:absolute;margin-left:-58.8pt;margin-top:525.2pt;width:611.1pt;height:265.7pt;z-index:-2516623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" fillcolor="#34aba2 [3206]" stroked="f" strokeweight="2pt">
                <w10:wrap anchory="page"/>
              </v:rect>
            </w:pict>
          </mc:Fallback>
        </mc:AlternateContent>
      </w:r>
      <w:r>
        <w:br w:type="page"/>
      </w:r>
    </w:p>
    <w:p w14:paraId="138F663E" w14:textId="61D5C6DA" w:rsidR="00D077E9" w:rsidRDefault="000F69E7" w:rsidP="00D077E9">
      <w:pPr>
        <w:pStyle w:val="Heading1"/>
      </w:pPr>
      <w:r>
        <w:lastRenderedPageBreak/>
        <w:t>FEMUR</w:t>
      </w:r>
    </w:p>
    <w:tbl>
      <w:tblPr>
        <w:tblW w:w="10284" w:type="dxa"/>
        <w:tblInd w:w="40" w:type="dxa"/>
        <w:tblCellMar>
          <w:left w:w="0" w:type="dxa"/>
          <w:right w:w="0" w:type="dxa"/>
        </w:tblCellMar>
        <w:tblLook w:val="0000" w:firstRow="0" w:lastRow="0" w:firstColumn="0" w:lastColumn="0" w:noHBand="0" w:noVBand="0"/>
      </w:tblPr>
      <w:tblGrid>
        <w:gridCol w:w="10284"/>
      </w:tblGrid>
      <w:tr w:rsidR="00D077E9" w14:paraId="2A5946A5" w14:textId="77777777" w:rsidTr="00A82A05">
        <w:trPr>
          <w:trHeight w:val="3974"/>
        </w:trPr>
        <w:tc>
          <w:tcPr>
            <w:tcW w:w="10284" w:type="dxa"/>
          </w:tcPr>
          <w:sdt>
            <w:sdtPr>
              <w:id w:val="1660650702"/>
              <w:placeholder>
                <w:docPart w:val="36BCB104B6F4470095F79C5A090609D0"/>
              </w:placeholder>
              <w15:dataBinding w:prefixMappings="xmlns:ns0='http://schemas.microsoft.com/temp/samples' " w:xpath="/ns0:employees[1]/ns0:employee[1]/ns0:CompanyName[1]" w:storeItemID="{00000000-0000-0000-0000-000000000000}"/>
              <w15:appearance w15:val="hidden"/>
            </w:sdtPr>
            <w:sdtEndPr/>
            <w:sdtContent>
              <w:p w14:paraId="7F5216DC" w14:textId="0D2B633D" w:rsidR="00D077E9" w:rsidRDefault="00164B2D" w:rsidP="00DF027C">
                <w:pPr>
                  <w:pStyle w:val="Heading2"/>
                </w:pPr>
                <w:r>
                  <w:t>E-Commerce website</w:t>
                </w:r>
              </w:p>
            </w:sdtContent>
          </w:sdt>
          <w:p w14:paraId="0B43FAEC" w14:textId="77777777" w:rsidR="00DF027C" w:rsidRDefault="00DF027C" w:rsidP="00DF027C"/>
          <w:p w14:paraId="565631E0" w14:textId="77777777" w:rsidR="00DF027C" w:rsidRDefault="00164B2D" w:rsidP="00DF027C">
            <w:pPr>
              <w:pStyle w:val="Content"/>
            </w:pPr>
            <w:r>
              <w:t xml:space="preserve">Femur is a sample E-commerce website about buying dog care products online. </w:t>
            </w:r>
          </w:p>
          <w:p w14:paraId="5A907D6F" w14:textId="77777777" w:rsidR="00164B2D" w:rsidRDefault="00164B2D" w:rsidP="00DF027C">
            <w:pPr>
              <w:pStyle w:val="Content"/>
            </w:pPr>
          </w:p>
          <w:p w14:paraId="14701254" w14:textId="7855BB5C" w:rsidR="00164B2D" w:rsidRDefault="00164B2D" w:rsidP="00DF027C">
            <w:pPr>
              <w:pStyle w:val="Content"/>
            </w:pPr>
            <w:r>
              <w:t xml:space="preserve">It has three major component which </w:t>
            </w:r>
            <w:proofErr w:type="gramStart"/>
            <w:r>
              <w:t>include :</w:t>
            </w:r>
            <w:proofErr w:type="gramEnd"/>
            <w:r>
              <w:t>-</w:t>
            </w:r>
          </w:p>
          <w:p w14:paraId="0C01B5EE" w14:textId="79B0EBBF" w:rsidR="00164B2D" w:rsidRDefault="00164B2D" w:rsidP="00164B2D">
            <w:pPr>
              <w:pStyle w:val="Content"/>
              <w:numPr>
                <w:ilvl w:val="0"/>
                <w:numId w:val="1"/>
              </w:numPr>
            </w:pPr>
            <w:r>
              <w:t>Welcome Page</w:t>
            </w:r>
          </w:p>
          <w:p w14:paraId="1350EBEF" w14:textId="5E48D8A5" w:rsidR="00164B2D" w:rsidRDefault="00164B2D" w:rsidP="00164B2D">
            <w:pPr>
              <w:pStyle w:val="Content"/>
              <w:numPr>
                <w:ilvl w:val="0"/>
                <w:numId w:val="1"/>
              </w:numPr>
            </w:pPr>
            <w:r>
              <w:t>Main User interface</w:t>
            </w:r>
          </w:p>
          <w:p w14:paraId="2BAC185F" w14:textId="56F1A77E" w:rsidR="00164B2D" w:rsidRDefault="00164B2D" w:rsidP="00164B2D">
            <w:pPr>
              <w:pStyle w:val="Content"/>
              <w:numPr>
                <w:ilvl w:val="0"/>
                <w:numId w:val="1"/>
              </w:numPr>
            </w:pPr>
            <w:r>
              <w:t>Product Display</w:t>
            </w:r>
          </w:p>
          <w:p w14:paraId="0FB364BE" w14:textId="702C89F0" w:rsidR="00164B2D" w:rsidRDefault="00164B2D" w:rsidP="00164B2D">
            <w:pPr>
              <w:pStyle w:val="Content"/>
              <w:ind w:left="360"/>
            </w:pPr>
          </w:p>
          <w:p w14:paraId="77B4AFE0" w14:textId="3A5723DA" w:rsidR="00164B2D" w:rsidRDefault="00164B2D" w:rsidP="00164B2D">
            <w:pPr>
              <w:pStyle w:val="Content"/>
              <w:ind w:left="360"/>
            </w:pPr>
          </w:p>
          <w:p w14:paraId="44848118" w14:textId="597263EB" w:rsidR="00164B2D" w:rsidRDefault="00164B2D" w:rsidP="00DF027C">
            <w:pPr>
              <w:pStyle w:val="Content"/>
            </w:pPr>
          </w:p>
        </w:tc>
      </w:tr>
    </w:tbl>
    <w:p w14:paraId="2D19B3A6" w14:textId="4C4B0175" w:rsidR="0087605E" w:rsidRDefault="00A82A05" w:rsidP="00DF027C">
      <w:r>
        <w:t xml:space="preserve">The app was made with the help of flutter and VS code as </w:t>
      </w:r>
      <w:proofErr w:type="gramStart"/>
      <w:r>
        <w:t>a</w:t>
      </w:r>
      <w:proofErr w:type="gramEnd"/>
      <w:r>
        <w:t xml:space="preserve"> ide.</w:t>
      </w:r>
    </w:p>
    <w:p w14:paraId="7483CF86" w14:textId="56008618" w:rsidR="00A82A05" w:rsidRDefault="00A82A05" w:rsidP="00DF027C"/>
    <w:p w14:paraId="6D251DC8" w14:textId="43F48468" w:rsidR="00A82A05" w:rsidRDefault="00A82A05" w:rsidP="00DF027C"/>
    <w:p w14:paraId="466D2012" w14:textId="77777777" w:rsidR="00A82A05" w:rsidRDefault="00A82A05" w:rsidP="00A82A05">
      <w:r>
        <w:t>The component of app is shown in further pages</w:t>
      </w:r>
    </w:p>
    <w:p w14:paraId="7CC5C0AA" w14:textId="77777777" w:rsidR="00A82A05" w:rsidRDefault="00A82A05">
      <w:pPr>
        <w:spacing w:after="200"/>
      </w:pPr>
      <w:r>
        <w:br w:type="page"/>
      </w:r>
    </w:p>
    <w:p w14:paraId="66F703BC" w14:textId="64042483" w:rsidR="00A82A05" w:rsidRPr="00A82A05" w:rsidRDefault="00A82A05" w:rsidP="00A82A05">
      <w:pPr>
        <w:rPr>
          <w:sz w:val="52"/>
          <w:szCs w:val="52"/>
        </w:rPr>
      </w:pPr>
      <w:r w:rsidRPr="00A82A05">
        <w:rPr>
          <w:sz w:val="52"/>
          <w:szCs w:val="52"/>
        </w:rPr>
        <w:lastRenderedPageBreak/>
        <w:t>Welcome page</w:t>
      </w:r>
    </w:p>
    <w:p w14:paraId="0DF9A0D1" w14:textId="77777777" w:rsidR="00A82A05" w:rsidRPr="00A82A05" w:rsidRDefault="00A82A05" w:rsidP="00A82A05"/>
    <w:p w14:paraId="0455BEC0" w14:textId="688379D4" w:rsidR="00A82A05" w:rsidRPr="00A82A05" w:rsidRDefault="00A82A05" w:rsidP="00A82A05"/>
    <w:p w14:paraId="457B5421" w14:textId="32044466" w:rsidR="0097452B" w:rsidRDefault="0097452B" w:rsidP="00A82A05">
      <w:r>
        <w:t>Consists of three slider images each with a button to main screen</w:t>
      </w:r>
      <w:r>
        <w:rPr>
          <w:noProof/>
        </w:rPr>
        <w:drawing>
          <wp:inline distT="0" distB="0" distL="0" distR="0" wp14:anchorId="546F5B4A" wp14:editId="270B9711">
            <wp:extent cx="1661292" cy="359788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28671" cy="3743808"/>
                    </a:xfrm>
                    <a:prstGeom prst="rect">
                      <a:avLst/>
                    </a:prstGeom>
                    <a:noFill/>
                    <a:ln>
                      <a:noFill/>
                    </a:ln>
                  </pic:spPr>
                </pic:pic>
              </a:graphicData>
            </a:graphic>
          </wp:inline>
        </w:drawing>
      </w:r>
      <w:r>
        <w:t xml:space="preserve">                                                                </w:t>
      </w:r>
      <w:r>
        <w:rPr>
          <w:noProof/>
        </w:rPr>
        <w:drawing>
          <wp:inline distT="0" distB="0" distL="0" distR="0" wp14:anchorId="0380C65A" wp14:editId="415E0863">
            <wp:extent cx="1649870" cy="3573145"/>
            <wp:effectExtent l="0" t="0" r="762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3683" cy="3624717"/>
                    </a:xfrm>
                    <a:prstGeom prst="rect">
                      <a:avLst/>
                    </a:prstGeom>
                    <a:noFill/>
                    <a:ln>
                      <a:noFill/>
                    </a:ln>
                  </pic:spPr>
                </pic:pic>
              </a:graphicData>
            </a:graphic>
          </wp:inline>
        </w:drawing>
      </w:r>
      <w:r>
        <w:t xml:space="preserve">  </w:t>
      </w:r>
    </w:p>
    <w:p w14:paraId="7639BFC1" w14:textId="5E1C1785" w:rsidR="0097452B" w:rsidRPr="00A82A05" w:rsidRDefault="0097452B" w:rsidP="00A82A05">
      <w:r>
        <w:t xml:space="preserve">                                                 </w:t>
      </w:r>
      <w:r>
        <w:rPr>
          <w:noProof/>
        </w:rPr>
        <w:drawing>
          <wp:inline distT="0" distB="0" distL="0" distR="0" wp14:anchorId="0F366FB9" wp14:editId="2AD21548">
            <wp:extent cx="1551709" cy="3360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70187" cy="3400573"/>
                    </a:xfrm>
                    <a:prstGeom prst="rect">
                      <a:avLst/>
                    </a:prstGeom>
                    <a:noFill/>
                    <a:ln>
                      <a:noFill/>
                    </a:ln>
                  </pic:spPr>
                </pic:pic>
              </a:graphicData>
            </a:graphic>
          </wp:inline>
        </w:drawing>
      </w:r>
    </w:p>
    <w:p w14:paraId="437B7922" w14:textId="6E5B7F48" w:rsidR="00A82A05" w:rsidRPr="00206949" w:rsidRDefault="00EA19CC" w:rsidP="00A82A05">
      <w:pPr>
        <w:rPr>
          <w:sz w:val="52"/>
          <w:szCs w:val="52"/>
        </w:rPr>
      </w:pPr>
      <w:r w:rsidRPr="00206949">
        <w:rPr>
          <w:sz w:val="52"/>
          <w:szCs w:val="52"/>
        </w:rPr>
        <w:lastRenderedPageBreak/>
        <w:t>MAIN USER INTERFACE</w:t>
      </w:r>
    </w:p>
    <w:p w14:paraId="472EDED3" w14:textId="6C270D41" w:rsidR="00EA19CC" w:rsidRDefault="00EA19CC" w:rsidP="00A82A05"/>
    <w:p w14:paraId="31347731" w14:textId="44CD60F3" w:rsidR="00EA19CC" w:rsidRDefault="00EA19CC" w:rsidP="00A82A05"/>
    <w:p w14:paraId="160D356D" w14:textId="339785FA" w:rsidR="00EA19CC" w:rsidRPr="00A82A05" w:rsidRDefault="00EA19CC" w:rsidP="00A82A05">
      <w:r>
        <w:rPr>
          <w:noProof/>
        </w:rPr>
        <w:drawing>
          <wp:anchor distT="0" distB="0" distL="114300" distR="114300" simplePos="0" relativeHeight="251663360" behindDoc="1" locked="0" layoutInCell="1" allowOverlap="1" wp14:anchorId="4879336E" wp14:editId="56B5C233">
            <wp:simplePos x="0" y="0"/>
            <wp:positionH relativeFrom="column">
              <wp:posOffset>2771</wp:posOffset>
            </wp:positionH>
            <wp:positionV relativeFrom="paragraph">
              <wp:posOffset>0</wp:posOffset>
            </wp:positionV>
            <wp:extent cx="2864806" cy="6204348"/>
            <wp:effectExtent l="0" t="0" r="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4806" cy="6204348"/>
                    </a:xfrm>
                    <a:prstGeom prst="rect">
                      <a:avLst/>
                    </a:prstGeom>
                    <a:noFill/>
                    <a:ln>
                      <a:noFill/>
                    </a:ln>
                  </pic:spPr>
                </pic:pic>
              </a:graphicData>
            </a:graphic>
          </wp:anchor>
        </w:drawing>
      </w:r>
    </w:p>
    <w:p w14:paraId="07308471" w14:textId="6B5589F0" w:rsidR="00A82A05" w:rsidRPr="00A82A05" w:rsidRDefault="00A82A05" w:rsidP="00A82A05"/>
    <w:p w14:paraId="4B99A071" w14:textId="5FACEA63" w:rsidR="00A82A05" w:rsidRPr="00A82A05" w:rsidRDefault="00A82A05" w:rsidP="00A82A05"/>
    <w:p w14:paraId="07A8C1EB" w14:textId="702401B3" w:rsidR="00A82A05" w:rsidRDefault="00A82A05" w:rsidP="00A82A05"/>
    <w:p w14:paraId="30622C1C" w14:textId="4E9E5B62" w:rsidR="00A82A05" w:rsidRDefault="00EA19CC" w:rsidP="00EA19CC">
      <w:pPr>
        <w:ind w:left="5040"/>
      </w:pPr>
      <w:r>
        <w:t xml:space="preserve">The main user interface had various sections starting from user profile, menu list, Explore Products which contains three sections for different range of products. By clicking on the image of product you will be diverted to product </w:t>
      </w:r>
      <w:r w:rsidR="00206949">
        <w:t>dart file.</w:t>
      </w:r>
    </w:p>
    <w:p w14:paraId="2C24AE52" w14:textId="0717FE72" w:rsidR="00206949" w:rsidRDefault="00206949" w:rsidP="00EA19CC">
      <w:pPr>
        <w:ind w:left="5040"/>
      </w:pPr>
      <w:r>
        <w:t xml:space="preserve">The responsive bottom navigation bar container four sections for quick and easy user accessibility </w:t>
      </w:r>
    </w:p>
    <w:p w14:paraId="3E891F4D" w14:textId="6AB14275" w:rsidR="00206949" w:rsidRDefault="00206949" w:rsidP="00EA19CC">
      <w:pPr>
        <w:ind w:left="5040"/>
      </w:pPr>
    </w:p>
    <w:p w14:paraId="2D4F70A6" w14:textId="5BA16A98" w:rsidR="00206949" w:rsidRDefault="00206949" w:rsidP="00EA19CC">
      <w:pPr>
        <w:ind w:left="5040"/>
      </w:pPr>
    </w:p>
    <w:p w14:paraId="5A831E56" w14:textId="732FB044" w:rsidR="00206949" w:rsidRDefault="00206949" w:rsidP="00EA19CC">
      <w:pPr>
        <w:ind w:left="5040"/>
      </w:pPr>
    </w:p>
    <w:p w14:paraId="078A178B" w14:textId="57B5E644" w:rsidR="00206949" w:rsidRDefault="00206949" w:rsidP="00EA19CC">
      <w:pPr>
        <w:ind w:left="5040"/>
      </w:pPr>
    </w:p>
    <w:p w14:paraId="784FB66F" w14:textId="2516CA92" w:rsidR="00206949" w:rsidRDefault="00206949" w:rsidP="00EA19CC">
      <w:pPr>
        <w:ind w:left="5040"/>
      </w:pPr>
    </w:p>
    <w:p w14:paraId="7665FB75" w14:textId="416CAF17" w:rsidR="00206949" w:rsidRDefault="00206949" w:rsidP="00EA19CC">
      <w:pPr>
        <w:ind w:left="5040"/>
      </w:pPr>
    </w:p>
    <w:p w14:paraId="0185DB4D" w14:textId="073AD991" w:rsidR="00206949" w:rsidRDefault="00206949" w:rsidP="00EA19CC">
      <w:pPr>
        <w:ind w:left="5040"/>
      </w:pPr>
    </w:p>
    <w:p w14:paraId="77B932D1" w14:textId="16DF688A" w:rsidR="00206949" w:rsidRDefault="00206949" w:rsidP="00EA19CC">
      <w:pPr>
        <w:ind w:left="5040"/>
      </w:pPr>
    </w:p>
    <w:p w14:paraId="13BA2185" w14:textId="66A4A54F" w:rsidR="00206949" w:rsidRDefault="00206949" w:rsidP="00EA19CC">
      <w:pPr>
        <w:ind w:left="5040"/>
      </w:pPr>
    </w:p>
    <w:p w14:paraId="5566B82A" w14:textId="60B415BF" w:rsidR="00206949" w:rsidRDefault="00206949" w:rsidP="00EA19CC">
      <w:pPr>
        <w:ind w:left="5040"/>
      </w:pPr>
    </w:p>
    <w:p w14:paraId="77B32F34" w14:textId="3026D088" w:rsidR="00206949" w:rsidRDefault="00206949" w:rsidP="00EA19CC">
      <w:pPr>
        <w:ind w:left="5040"/>
      </w:pPr>
    </w:p>
    <w:p w14:paraId="5C1AC7F2" w14:textId="0A758741" w:rsidR="00206949" w:rsidRDefault="00206949" w:rsidP="00EA19CC">
      <w:pPr>
        <w:ind w:left="5040"/>
      </w:pPr>
    </w:p>
    <w:p w14:paraId="59D27126" w14:textId="794BA2E8" w:rsidR="00206949" w:rsidRDefault="00206949" w:rsidP="00EA19CC">
      <w:pPr>
        <w:ind w:left="5040"/>
      </w:pPr>
    </w:p>
    <w:p w14:paraId="65B591E5" w14:textId="01AAE286" w:rsidR="00206949" w:rsidRDefault="00206949" w:rsidP="00EA19CC">
      <w:pPr>
        <w:ind w:left="5040"/>
      </w:pPr>
    </w:p>
    <w:p w14:paraId="13C0EA7A" w14:textId="6AEFFBD9" w:rsidR="00206949" w:rsidRDefault="00206949" w:rsidP="00EA19CC">
      <w:pPr>
        <w:ind w:left="5040"/>
      </w:pPr>
    </w:p>
    <w:p w14:paraId="045F85C9" w14:textId="29D71919" w:rsidR="00206949" w:rsidRDefault="00206949" w:rsidP="00EA19CC">
      <w:pPr>
        <w:ind w:left="5040"/>
      </w:pPr>
    </w:p>
    <w:p w14:paraId="3BEAAD06" w14:textId="69BB19FC" w:rsidR="00206949" w:rsidRDefault="00206949" w:rsidP="00206949">
      <w:pPr>
        <w:jc w:val="both"/>
        <w:rPr>
          <w:sz w:val="48"/>
          <w:szCs w:val="48"/>
        </w:rPr>
      </w:pPr>
      <w:r w:rsidRPr="00206949">
        <w:rPr>
          <w:sz w:val="48"/>
          <w:szCs w:val="48"/>
        </w:rPr>
        <w:lastRenderedPageBreak/>
        <w:t>PRODUCT DISPLAY</w:t>
      </w:r>
    </w:p>
    <w:p w14:paraId="49E0BE00" w14:textId="4DE5DD97" w:rsidR="00206949" w:rsidRDefault="00206949" w:rsidP="00206949">
      <w:pPr>
        <w:jc w:val="both"/>
        <w:rPr>
          <w:sz w:val="48"/>
          <w:szCs w:val="48"/>
        </w:rPr>
      </w:pPr>
    </w:p>
    <w:p w14:paraId="0672D0A9" w14:textId="28BE22AF" w:rsidR="00AD4BE4" w:rsidRDefault="00206949" w:rsidP="00AD4BE4">
      <w:pPr>
        <w:ind w:left="4320"/>
        <w:jc w:val="both"/>
        <w:rPr>
          <w:szCs w:val="28"/>
        </w:rPr>
      </w:pPr>
      <w:r>
        <w:rPr>
          <w:noProof/>
          <w:sz w:val="48"/>
          <w:szCs w:val="48"/>
        </w:rPr>
        <w:drawing>
          <wp:anchor distT="0" distB="0" distL="114300" distR="114300" simplePos="0" relativeHeight="251664384" behindDoc="1" locked="0" layoutInCell="1" allowOverlap="1" wp14:anchorId="0AB9FB99" wp14:editId="4C5732CB">
            <wp:simplePos x="0" y="0"/>
            <wp:positionH relativeFrom="column">
              <wp:posOffset>1905</wp:posOffset>
            </wp:positionH>
            <wp:positionV relativeFrom="paragraph">
              <wp:posOffset>-2540</wp:posOffset>
            </wp:positionV>
            <wp:extent cx="2415586" cy="5229225"/>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586" cy="5229225"/>
                    </a:xfrm>
                    <a:prstGeom prst="rect">
                      <a:avLst/>
                    </a:prstGeom>
                    <a:noFill/>
                    <a:ln>
                      <a:noFill/>
                    </a:ln>
                  </pic:spPr>
                </pic:pic>
              </a:graphicData>
            </a:graphic>
          </wp:anchor>
        </w:drawing>
      </w:r>
      <w:r w:rsidR="00AD4BE4">
        <w:rPr>
          <w:szCs w:val="28"/>
        </w:rPr>
        <w:t>This is the product details page which showed the product name, image, price, customer ratings and description about the product.</w:t>
      </w:r>
    </w:p>
    <w:p w14:paraId="2145597C" w14:textId="77777777" w:rsidR="00AD4BE4" w:rsidRDefault="00AD4BE4">
      <w:pPr>
        <w:spacing w:after="200"/>
        <w:rPr>
          <w:szCs w:val="28"/>
        </w:rPr>
      </w:pPr>
      <w:r>
        <w:rPr>
          <w:szCs w:val="28"/>
        </w:rPr>
        <w:br w:type="page"/>
      </w:r>
    </w:p>
    <w:p w14:paraId="23AC6C29" w14:textId="475FE90B" w:rsidR="00206949" w:rsidRPr="00AD4BE4" w:rsidRDefault="00AD4BE4" w:rsidP="00AD4BE4">
      <w:pPr>
        <w:jc w:val="both"/>
        <w:rPr>
          <w:szCs w:val="28"/>
        </w:rPr>
      </w:pPr>
      <w:r>
        <w:rPr>
          <w:noProof/>
          <w:szCs w:val="28"/>
        </w:rPr>
        <w:lastRenderedPageBreak/>
        <w:drawing>
          <wp:inline distT="0" distB="0" distL="0" distR="0" wp14:anchorId="29C4E1AC" wp14:editId="3EBBD825">
            <wp:extent cx="6305550" cy="8410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05550" cy="8410575"/>
                    </a:xfrm>
                    <a:prstGeom prst="rect">
                      <a:avLst/>
                    </a:prstGeom>
                    <a:noFill/>
                    <a:ln>
                      <a:noFill/>
                    </a:ln>
                  </pic:spPr>
                </pic:pic>
              </a:graphicData>
            </a:graphic>
          </wp:inline>
        </w:drawing>
      </w:r>
    </w:p>
    <w:sectPr w:rsidR="00206949" w:rsidRPr="00AD4BE4" w:rsidSect="00DF027C">
      <w:headerReference w:type="default" r:id="rId16"/>
      <w:footerReference w:type="default" r:id="rId17"/>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933F4" w14:textId="77777777" w:rsidR="007A553F" w:rsidRDefault="007A553F">
      <w:r>
        <w:separator/>
      </w:r>
    </w:p>
    <w:p w14:paraId="39BADAB4" w14:textId="77777777" w:rsidR="007A553F" w:rsidRDefault="007A553F"/>
  </w:endnote>
  <w:endnote w:type="continuationSeparator" w:id="0">
    <w:p w14:paraId="4C0B36B0" w14:textId="77777777" w:rsidR="007A553F" w:rsidRDefault="007A553F">
      <w:r>
        <w:continuationSeparator/>
      </w:r>
    </w:p>
    <w:p w14:paraId="653DCD5C" w14:textId="77777777" w:rsidR="007A553F" w:rsidRDefault="007A55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1693DF1A"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1E2B59F"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71D2A" w14:textId="77777777" w:rsidR="007A553F" w:rsidRDefault="007A553F">
      <w:r>
        <w:separator/>
      </w:r>
    </w:p>
    <w:p w14:paraId="1356C0E8" w14:textId="77777777" w:rsidR="007A553F" w:rsidRDefault="007A553F"/>
  </w:footnote>
  <w:footnote w:type="continuationSeparator" w:id="0">
    <w:p w14:paraId="041C8610" w14:textId="77777777" w:rsidR="007A553F" w:rsidRDefault="007A553F">
      <w:r>
        <w:continuationSeparator/>
      </w:r>
    </w:p>
    <w:p w14:paraId="554FCCFC" w14:textId="77777777" w:rsidR="007A553F" w:rsidRDefault="007A55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038B5E4E" w14:textId="77777777" w:rsidTr="00D077E9">
      <w:trPr>
        <w:trHeight w:val="978"/>
      </w:trPr>
      <w:tc>
        <w:tcPr>
          <w:tcW w:w="9990" w:type="dxa"/>
          <w:tcBorders>
            <w:top w:val="nil"/>
            <w:left w:val="nil"/>
            <w:bottom w:val="single" w:sz="36" w:space="0" w:color="34ABA2" w:themeColor="accent3"/>
            <w:right w:val="nil"/>
          </w:tcBorders>
        </w:tcPr>
        <w:p w14:paraId="7BEE6450" w14:textId="77777777" w:rsidR="00D077E9" w:rsidRDefault="00D077E9">
          <w:pPr>
            <w:pStyle w:val="Header"/>
          </w:pPr>
        </w:p>
      </w:tc>
    </w:tr>
  </w:tbl>
  <w:p w14:paraId="14AD98F3"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ED5C85"/>
    <w:multiLevelType w:val="hybridMultilevel"/>
    <w:tmpl w:val="870AFEF2"/>
    <w:lvl w:ilvl="0" w:tplc="57AA92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16299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53F"/>
    <w:rsid w:val="0002482E"/>
    <w:rsid w:val="00050324"/>
    <w:rsid w:val="000A0150"/>
    <w:rsid w:val="000E63C9"/>
    <w:rsid w:val="000F69E7"/>
    <w:rsid w:val="00130E9D"/>
    <w:rsid w:val="00150A6D"/>
    <w:rsid w:val="00164B2D"/>
    <w:rsid w:val="00185B35"/>
    <w:rsid w:val="001F2BC8"/>
    <w:rsid w:val="001F5F6B"/>
    <w:rsid w:val="00206949"/>
    <w:rsid w:val="00243EBC"/>
    <w:rsid w:val="00246A35"/>
    <w:rsid w:val="00284348"/>
    <w:rsid w:val="002F51F5"/>
    <w:rsid w:val="00312137"/>
    <w:rsid w:val="00330359"/>
    <w:rsid w:val="0033762F"/>
    <w:rsid w:val="00366C7E"/>
    <w:rsid w:val="00384EA3"/>
    <w:rsid w:val="003A39A1"/>
    <w:rsid w:val="003C2191"/>
    <w:rsid w:val="003D3863"/>
    <w:rsid w:val="004110DE"/>
    <w:rsid w:val="0044085A"/>
    <w:rsid w:val="004B21A5"/>
    <w:rsid w:val="005037F0"/>
    <w:rsid w:val="00516A86"/>
    <w:rsid w:val="005275F6"/>
    <w:rsid w:val="00572102"/>
    <w:rsid w:val="005F1BB0"/>
    <w:rsid w:val="00656C4D"/>
    <w:rsid w:val="006E5716"/>
    <w:rsid w:val="007302B3"/>
    <w:rsid w:val="00730733"/>
    <w:rsid w:val="00730E3A"/>
    <w:rsid w:val="00736AAF"/>
    <w:rsid w:val="00765B2A"/>
    <w:rsid w:val="00783A34"/>
    <w:rsid w:val="007A553F"/>
    <w:rsid w:val="007C6B52"/>
    <w:rsid w:val="007D16C5"/>
    <w:rsid w:val="00862FE4"/>
    <w:rsid w:val="0086389A"/>
    <w:rsid w:val="0087605E"/>
    <w:rsid w:val="008B1FEE"/>
    <w:rsid w:val="00903C32"/>
    <w:rsid w:val="00916B16"/>
    <w:rsid w:val="009173B9"/>
    <w:rsid w:val="0093335D"/>
    <w:rsid w:val="0093613E"/>
    <w:rsid w:val="00943026"/>
    <w:rsid w:val="00966B81"/>
    <w:rsid w:val="0097452B"/>
    <w:rsid w:val="009C7720"/>
    <w:rsid w:val="00A23AFA"/>
    <w:rsid w:val="00A31B3E"/>
    <w:rsid w:val="00A532F3"/>
    <w:rsid w:val="00A82A05"/>
    <w:rsid w:val="00A8489E"/>
    <w:rsid w:val="00AC29F3"/>
    <w:rsid w:val="00AD4BE4"/>
    <w:rsid w:val="00B231E5"/>
    <w:rsid w:val="00C02B87"/>
    <w:rsid w:val="00C4086D"/>
    <w:rsid w:val="00CA1896"/>
    <w:rsid w:val="00CB5B28"/>
    <w:rsid w:val="00CF5371"/>
    <w:rsid w:val="00D0323A"/>
    <w:rsid w:val="00D0559F"/>
    <w:rsid w:val="00D077E9"/>
    <w:rsid w:val="00D42CB7"/>
    <w:rsid w:val="00D5413D"/>
    <w:rsid w:val="00D570A9"/>
    <w:rsid w:val="00D70D02"/>
    <w:rsid w:val="00D770C7"/>
    <w:rsid w:val="00D86945"/>
    <w:rsid w:val="00D90290"/>
    <w:rsid w:val="00DD152F"/>
    <w:rsid w:val="00DE213F"/>
    <w:rsid w:val="00DF027C"/>
    <w:rsid w:val="00E00A32"/>
    <w:rsid w:val="00E22ACD"/>
    <w:rsid w:val="00E620B0"/>
    <w:rsid w:val="00E81B40"/>
    <w:rsid w:val="00EA19CC"/>
    <w:rsid w:val="00EF555B"/>
    <w:rsid w:val="00F027BB"/>
    <w:rsid w:val="00F11DCF"/>
    <w:rsid w:val="00F162EA"/>
    <w:rsid w:val="00F52D27"/>
    <w:rsid w:val="00F83527"/>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8283D1"/>
  <w15:docId w15:val="{4141208B-D000-4F5F-B6E4-7404CAD5C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9"/>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9"/>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145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png"/><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IVAM\AppData\Local\Microsoft\Office\16.0\DTS\en-US%7bBA0BEFD8-2264-4E92-9F35-17FE69BEEACE%7d\%7b2801C88D-8CD3-46AA-9224-7762DCE71AD5%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0117A780D44449E9D31F24980BED28E"/>
        <w:category>
          <w:name w:val="General"/>
          <w:gallery w:val="placeholder"/>
        </w:category>
        <w:types>
          <w:type w:val="bbPlcHdr"/>
        </w:types>
        <w:behaviors>
          <w:behavior w:val="content"/>
        </w:behaviors>
        <w:guid w:val="{C69C8885-316D-414F-8F2E-216997CE4987}"/>
      </w:docPartPr>
      <w:docPartBody>
        <w:p w:rsidR="00000000" w:rsidRDefault="00C374C7">
          <w:pPr>
            <w:pStyle w:val="E0117A780D44449E9D31F24980BED28E"/>
          </w:pPr>
          <w:r>
            <w:t>COMPANY NAME</w:t>
          </w:r>
        </w:p>
      </w:docPartBody>
    </w:docPart>
    <w:docPart>
      <w:docPartPr>
        <w:name w:val="1D01A32F2F0944E7A5031685EF0BEBBC"/>
        <w:category>
          <w:name w:val="General"/>
          <w:gallery w:val="placeholder"/>
        </w:category>
        <w:types>
          <w:type w:val="bbPlcHdr"/>
        </w:types>
        <w:behaviors>
          <w:behavior w:val="content"/>
        </w:behaviors>
        <w:guid w:val="{5EA007FE-6101-4BAE-A93E-F84D8FBEB46F}"/>
      </w:docPartPr>
      <w:docPartBody>
        <w:p w:rsidR="00000000" w:rsidRDefault="00C374C7">
          <w:pPr>
            <w:pStyle w:val="1D01A32F2F0944E7A5031685EF0BEBBC"/>
          </w:pPr>
          <w:r>
            <w:t>Your Name</w:t>
          </w:r>
        </w:p>
      </w:docPartBody>
    </w:docPart>
    <w:docPart>
      <w:docPartPr>
        <w:name w:val="36BCB104B6F4470095F79C5A090609D0"/>
        <w:category>
          <w:name w:val="General"/>
          <w:gallery w:val="placeholder"/>
        </w:category>
        <w:types>
          <w:type w:val="bbPlcHdr"/>
        </w:types>
        <w:behaviors>
          <w:behavior w:val="content"/>
        </w:behaviors>
        <w:guid w:val="{40CF4797-90A6-4136-AA39-51D15B0CA093}"/>
      </w:docPartPr>
      <w:docPartBody>
        <w:p w:rsidR="00000000" w:rsidRDefault="00C374C7">
          <w:pPr>
            <w:pStyle w:val="36BCB104B6F4470095F79C5A090609D0"/>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4B27615B0AA347668730FEEAA93CBE52">
    <w:name w:val="4B27615B0AA347668730FEEAA93CBE52"/>
  </w:style>
  <w:style w:type="paragraph" w:customStyle="1" w:styleId="E0117A780D44449E9D31F24980BED28E">
    <w:name w:val="E0117A780D44449E9D31F24980BED28E"/>
  </w:style>
  <w:style w:type="paragraph" w:customStyle="1" w:styleId="1D01A32F2F0944E7A5031685EF0BEBBC">
    <w:name w:val="1D01A32F2F0944E7A5031685EF0BEBBC"/>
  </w:style>
  <w:style w:type="paragraph" w:customStyle="1" w:styleId="36BCB104B6F4470095F79C5A090609D0">
    <w:name w:val="36BCB104B6F4470095F79C5A090609D0"/>
  </w:style>
  <w:style w:type="paragraph" w:customStyle="1" w:styleId="FFB0489405CC4794895ABDDDE99DBC71">
    <w:name w:val="FFB0489405CC4794895ABDDDE99DBC71"/>
  </w:style>
  <w:style w:type="paragraph" w:customStyle="1" w:styleId="4C412DE244F24BC9AAFE2A058D625760">
    <w:name w:val="4C412DE244F24BC9AAFE2A058D625760"/>
  </w:style>
  <w:style w:type="paragraph" w:customStyle="1" w:styleId="A06EFB4F3C064670B7CB26DF7291E362">
    <w:name w:val="A06EFB4F3C064670B7CB26DF7291E362"/>
  </w:style>
  <w:style w:type="paragraph" w:customStyle="1" w:styleId="C265951183A34465BCD6F146E63B58DA">
    <w:name w:val="C265951183A34465BCD6F146E63B58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Shivam Bhardwaj
102103420</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0CB3B6-1892-428C-9361-B2B3DF5DF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{2801C88D-8CD3-46AA-9224-7762DCE71AD5}tf16392850_win32</Template>
  <TotalTime>3</TotalTime>
  <Pages>6</Pages>
  <Words>167</Words>
  <Characters>958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SHIVAM</dc:creator>
  <cp:keywords/>
  <cp:lastModifiedBy>Shivam Bhardwaj</cp:lastModifiedBy>
  <cp:revision>2</cp:revision>
  <cp:lastPrinted>2006-08-01T17:47:00Z</cp:lastPrinted>
  <dcterms:created xsi:type="dcterms:W3CDTF">2022-06-30T03:18:00Z</dcterms:created>
  <dcterms:modified xsi:type="dcterms:W3CDTF">2022-06-30T03:18:00Z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